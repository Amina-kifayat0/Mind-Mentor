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796" w:rsidRDefault="004447E8" w:rsidP="004F4796">
      <w:pPr>
        <w:pStyle w:val="GraphicAnchor"/>
      </w:pPr>
      <w:r w:rsidRPr="00BF1190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67ABD48" wp14:editId="0228BAEF">
                <wp:simplePos x="0" y="0"/>
                <wp:positionH relativeFrom="column">
                  <wp:posOffset>-457200</wp:posOffset>
                </wp:positionH>
                <wp:positionV relativeFrom="paragraph">
                  <wp:posOffset>-355486</wp:posOffset>
                </wp:positionV>
                <wp:extent cx="7772400" cy="10045285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45285"/>
                          <a:chOff x="0" y="0"/>
                          <a:chExt cx="7772400" cy="10045285"/>
                        </a:xfrm>
                      </wpg:grpSpPr>
                      <wpg:grpSp>
                        <wpg:cNvPr id="129" name="Group 129">
                          <a:extLst>
                            <a:ext uri="{C183D7F6-B498-43B3-948B-1728B52AA6E4}">
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7772400" cy="3887470"/>
                            <a:chOff x="0" y="0"/>
                            <a:chExt cx="7794580" cy="3889317"/>
                          </a:xfrm>
                        </wpg:grpSpPr>
                        <wps:wsp>
                          <wps:cNvPr id="2" name="Rectangle 2">
                            <a:extLst>
                              <a:ext uri="{FF2B5EF4-FFF2-40B4-BE49-F238E27FC236}">
                                <a16:creationId xmlns:a16="http://schemas.microsoft.com/office/drawing/2014/main" id="{326EC125-E93E-40BE-B55C-6E23058151C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62250" y="1781175"/>
                              <a:ext cx="5032330" cy="124029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3" name="Rectangle 3">
                            <a:extLst>
                              <a:ext uri="{FF2B5EF4-FFF2-40B4-BE49-F238E27FC236}">
                                <a16:creationId xmlns:a16="http://schemas.microsoft.com/office/drawing/2014/main" id="{4998032C-AD94-4468-92AD-813C55441B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780936"/>
                              <a:ext cx="2757917" cy="210838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1" name="Rectangle 4">
                            <a:extLst>
                              <a:ext uri="{FF2B5EF4-FFF2-40B4-BE49-F238E27FC236}">
                                <a16:creationId xmlns:a16="http://schemas.microsoft.com/office/drawing/2014/main" id="{7BC5FE86-2E8F-4B97-849C-CBEFA6E4807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7790250" cy="180218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128" name="Rectangle 8">
                          <a:extLst>
                            <a:ext uri="{FF2B5EF4-FFF2-40B4-BE49-F238E27FC236}">
                              <a16:creationId xmlns:a16="http://schemas.microsoft.com/office/drawing/2014/main" id="{F294C76A-149D-471C-83B1-CB21461C2CF0}"/>
                            </a:ext>
                            <a:ext uri="{C183D7F6-B498-43B3-948B-1728B52AA6E4}">
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9678255"/>
                            <a:ext cx="7772400" cy="36703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42EB44" id="Group 4" o:spid="_x0000_s1026" style="position:absolute;margin-left:-36pt;margin-top:-28pt;width:612pt;height:790.95pt;z-index:-251655168;mso-height-relative:margin" coordsize="77724,100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">
                <v:group id="Group 129" o:spid="_x0000_s1027" style="position:absolute;width:77724;height:38874" coordsize="77945,38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ect id="Rectangle 2" o:spid="_x0000_s1028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    <v:rect id="Rectangle 3" o:spid="_x0000_s1029" style="position:absolute;top:17809;width:27579;height:21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    <v:rect id="Rectangle 4" o:spid="_x0000_s1030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  </v:group>
                <v:rect id="Rectangle 8" o:spid="_x0000_s1031" style="position:absolute;top:96782;width:77724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" fillcolor="#cdedda [3207]" stroked="f" strokeweight="1pt"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710"/>
        <w:gridCol w:w="3060"/>
        <w:gridCol w:w="3870"/>
      </w:tblGrid>
      <w:tr w:rsidR="00E37723" w:rsidRPr="004B4147" w:rsidTr="006B05E2">
        <w:trPr>
          <w:trHeight w:val="1969"/>
        </w:trPr>
        <w:tc>
          <w:tcPr>
            <w:tcW w:w="2160" w:type="dxa"/>
          </w:tcPr>
          <w:p w:rsidR="00E37723" w:rsidRPr="00BF1190" w:rsidRDefault="00E37723" w:rsidP="00FE715C">
            <w:r w:rsidRPr="00BF1190">
              <w:rPr>
                <w:noProof/>
              </w:rPr>
              <mc:AlternateContent>
                <mc:Choice Requires="wpg">
                  <w:drawing>
                    <wp:inline distT="0" distB="0" distL="0" distR="0" wp14:anchorId="7D9A7085" wp14:editId="28DB8D5D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37723" w:rsidRPr="00BF1190" w:rsidRDefault="008020D1" w:rsidP="008020D1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37723" w:rsidRPr="00BF1190" w:rsidRDefault="009004EE" w:rsidP="004F4796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sdt>
                                      <w:sdtPr>
                                        <w:id w:val="-631400442"/>
                                        <w:placeholder>
                                          <w:docPart w:val="2099F70B323249C588D37B53BC43038B"/>
                                        </w:placeholder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r w:rsidR="00E37723" w:rsidRPr="00BF1190">
                                          <w:t>K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9A7085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:rsidR="00E37723" w:rsidRPr="00BF1190" w:rsidRDefault="008020D1" w:rsidP="008020D1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:rsidR="00E37723" w:rsidRPr="00BF1190" w:rsidRDefault="009004EE" w:rsidP="004F4796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sdt>
                                <w:sdtPr>
                                  <w:id w:val="-631400442"/>
                                  <w:placeholder>
                                    <w:docPart w:val="2099F70B323249C588D37B53BC43038B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r w:rsidR="00E37723" w:rsidRPr="00BF1190">
                                    <w:t>K</w:t>
                                  </w:r>
                                </w:sdtContent>
                              </w:sdt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3"/>
          </w:tcPr>
          <w:p w:rsidR="00E37723" w:rsidRDefault="008020D1" w:rsidP="008020D1">
            <w:pPr>
              <w:pStyle w:val="Title"/>
            </w:pPr>
            <w:r>
              <w:t>Amina Kifayat</w:t>
            </w:r>
          </w:p>
          <w:p w:rsidR="00E37723" w:rsidRDefault="00E37723" w:rsidP="008020D1">
            <w:pPr>
              <w:pStyle w:val="Subtitle"/>
            </w:pPr>
          </w:p>
          <w:p w:rsidR="00E37723" w:rsidRPr="009C7FDE" w:rsidRDefault="008020D1" w:rsidP="008020D1">
            <w:pPr>
              <w:pStyle w:val="Jobtitle"/>
            </w:pPr>
            <w:r>
              <w:t>SOFTWARE ENGINEER INTERN</w:t>
            </w:r>
          </w:p>
        </w:tc>
      </w:tr>
      <w:tr w:rsidR="00AB719B" w:rsidRPr="00997E86" w:rsidTr="00F86088">
        <w:trPr>
          <w:trHeight w:val="439"/>
        </w:trPr>
        <w:tc>
          <w:tcPr>
            <w:tcW w:w="3870" w:type="dxa"/>
            <w:gridSpan w:val="2"/>
            <w:shd w:val="clear" w:color="auto" w:fill="auto"/>
            <w:vAlign w:val="center"/>
          </w:tcPr>
          <w:p w:rsidR="00AB719B" w:rsidRPr="004447E8" w:rsidRDefault="00AB719B" w:rsidP="000C115E"/>
        </w:tc>
        <w:tc>
          <w:tcPr>
            <w:tcW w:w="6930" w:type="dxa"/>
            <w:gridSpan w:val="2"/>
            <w:vAlign w:val="center"/>
          </w:tcPr>
          <w:p w:rsidR="00AB719B" w:rsidRDefault="00AB719B" w:rsidP="000C115E"/>
        </w:tc>
      </w:tr>
      <w:tr w:rsidR="00AB719B" w:rsidRPr="00997E86" w:rsidTr="00D35953">
        <w:trPr>
          <w:trHeight w:val="439"/>
        </w:trPr>
        <w:tc>
          <w:tcPr>
            <w:tcW w:w="3870" w:type="dxa"/>
            <w:gridSpan w:val="2"/>
          </w:tcPr>
          <w:p w:rsidR="00AB719B" w:rsidRPr="009C3D9E" w:rsidRDefault="00AB719B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09CAE3C2" wp14:editId="770CB4F7">
                      <wp:extent cx="176400" cy="176400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314156" id="Group 131" o:spid="_x0000_s1026" alt="Icon Phone" style="width:13.9pt;height:13.9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" fillcolor="#1d3251 [3204]" stroked="f" strokeweight="1pt">
                        <v:path arrowok="t"/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">
                        <v:imagedata r:id="rId12" o:title="Icon Phon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sdt>
              <w:sdtPr>
                <w:id w:val="-1478449217"/>
                <w:placeholder>
                  <w:docPart w:val="3202A43C897B4B5898A9D3D79EBA1301"/>
                </w:placeholder>
                <w:temporary/>
                <w:showingPlcHdr/>
                <w15:appearance w15:val="hidden"/>
              </w:sdtPr>
              <w:sdtEndPr/>
              <w:sdtContent>
                <w:r w:rsidRPr="009C3D9E">
                  <w:t>Phone</w:t>
                </w:r>
              </w:sdtContent>
            </w:sdt>
          </w:p>
        </w:tc>
        <w:tc>
          <w:tcPr>
            <w:tcW w:w="6930" w:type="dxa"/>
            <w:gridSpan w:val="2"/>
          </w:tcPr>
          <w:p w:rsidR="00AB719B" w:rsidRPr="009C3D9E" w:rsidRDefault="008020D1" w:rsidP="008020D1">
            <w:pPr>
              <w:pStyle w:val="Contact"/>
            </w:pPr>
            <w:r>
              <w:t>+92 335 6276151</w:t>
            </w:r>
          </w:p>
        </w:tc>
      </w:tr>
      <w:tr w:rsidR="00AB719B" w:rsidRPr="00997E86" w:rsidTr="00D35953">
        <w:trPr>
          <w:trHeight w:val="439"/>
        </w:trPr>
        <w:tc>
          <w:tcPr>
            <w:tcW w:w="3870" w:type="dxa"/>
            <w:gridSpan w:val="2"/>
          </w:tcPr>
          <w:p w:rsidR="00AB719B" w:rsidRPr="009C3D9E" w:rsidRDefault="00AB719B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0337518D" wp14:editId="79273C57">
                      <wp:extent cx="176400" cy="176400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ECE5D9" id="Group 137" o:spid="_x0000_s1026" alt="Icon Email" style="width:13.9pt;height:13.9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" fillcolor="#1d3251 [3204]" stroked="f" strokeweight="1pt">
                        <v:path arrowok="t"/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">
                        <v:imagedata r:id="rId15" o:title="Icon Email"/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sdt>
              <w:sdtPr>
                <w:id w:val="819306549"/>
                <w:placeholder>
                  <w:docPart w:val="611A41F358C44A7C8FEC1FED728D3207"/>
                </w:placeholder>
                <w:temporary/>
                <w:showingPlcHdr/>
                <w15:appearance w15:val="hidden"/>
              </w:sdtPr>
              <w:sdtEndPr/>
              <w:sdtContent>
                <w:r w:rsidRPr="009C3D9E">
                  <w:t>Email</w:t>
                </w:r>
              </w:sdtContent>
            </w:sdt>
          </w:p>
        </w:tc>
        <w:tc>
          <w:tcPr>
            <w:tcW w:w="6930" w:type="dxa"/>
            <w:gridSpan w:val="2"/>
          </w:tcPr>
          <w:p w:rsidR="00AB719B" w:rsidRPr="009C3D9E" w:rsidRDefault="008020D1" w:rsidP="008020D1">
            <w:pPr>
              <w:pStyle w:val="Contact"/>
            </w:pPr>
            <w:r>
              <w:t>Amnakifayat10gujrat@gmail.com</w:t>
            </w:r>
          </w:p>
        </w:tc>
      </w:tr>
      <w:tr w:rsidR="00AB719B" w:rsidRPr="00CD2FD2" w:rsidTr="00D35953">
        <w:trPr>
          <w:trHeight w:val="439"/>
        </w:trPr>
        <w:tc>
          <w:tcPr>
            <w:tcW w:w="3870" w:type="dxa"/>
            <w:gridSpan w:val="2"/>
          </w:tcPr>
          <w:p w:rsidR="00AB719B" w:rsidRPr="009C3D9E" w:rsidRDefault="00AB719B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4645374D" wp14:editId="4B418370">
                      <wp:extent cx="176400" cy="176400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609919" id="Group 140" o:spid="_x0000_s1026" alt="Icon Location" style="width:13.9pt;height:13.9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JzPwgAAANwAAAAPAAAAZHJzL2Rvd25yZXYueG1sRE9Li8Iw&#10;EL4v+B/CLHgpmlYX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A2aJzP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">
                        <v:imagedata r:id="rId18" o:title="Icon Locati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sdt>
              <w:sdtPr>
                <w:id w:val="-427117674"/>
                <w:placeholder>
                  <w:docPart w:val="5A49050906ED47FFBC049AECAE77D83C"/>
                </w:placeholder>
                <w:temporary/>
                <w:showingPlcHdr/>
                <w15:appearance w15:val="hidden"/>
              </w:sdtPr>
              <w:sdtEndPr/>
              <w:sdtContent>
                <w:r w:rsidRPr="009C3D9E">
                  <w:t>City / State / Country</w:t>
                </w:r>
              </w:sdtContent>
            </w:sdt>
          </w:p>
        </w:tc>
        <w:tc>
          <w:tcPr>
            <w:tcW w:w="6930" w:type="dxa"/>
            <w:gridSpan w:val="2"/>
          </w:tcPr>
          <w:p w:rsidR="00AB719B" w:rsidRPr="009C3D9E" w:rsidRDefault="008020D1" w:rsidP="008020D1">
            <w:pPr>
              <w:pStyle w:val="Contact"/>
            </w:pPr>
            <w:r>
              <w:t>Gujrat, Punjab</w:t>
            </w:r>
          </w:p>
        </w:tc>
      </w:tr>
      <w:tr w:rsidR="00AB719B" w:rsidRPr="00997E86" w:rsidTr="00D35953">
        <w:trPr>
          <w:trHeight w:val="439"/>
        </w:trPr>
        <w:tc>
          <w:tcPr>
            <w:tcW w:w="3870" w:type="dxa"/>
            <w:gridSpan w:val="2"/>
          </w:tcPr>
          <w:p w:rsidR="00AB719B" w:rsidRPr="009C3D9E" w:rsidRDefault="00AB719B" w:rsidP="008020D1">
            <w:pPr>
              <w:pStyle w:val="Contact"/>
            </w:pPr>
          </w:p>
        </w:tc>
        <w:tc>
          <w:tcPr>
            <w:tcW w:w="6930" w:type="dxa"/>
            <w:gridSpan w:val="2"/>
          </w:tcPr>
          <w:p w:rsidR="00AB719B" w:rsidRPr="009C3D9E" w:rsidRDefault="00AB719B" w:rsidP="008020D1">
            <w:pPr>
              <w:pStyle w:val="Contact"/>
            </w:pPr>
          </w:p>
        </w:tc>
      </w:tr>
      <w:tr w:rsidR="008020D1" w:rsidRPr="00997E86" w:rsidTr="00D35953">
        <w:trPr>
          <w:gridAfter w:val="1"/>
          <w:wAfter w:w="3870" w:type="dxa"/>
          <w:trHeight w:val="439"/>
        </w:trPr>
        <w:tc>
          <w:tcPr>
            <w:tcW w:w="6930" w:type="dxa"/>
            <w:gridSpan w:val="3"/>
          </w:tcPr>
          <w:p w:rsidR="008020D1" w:rsidRPr="009C3D9E" w:rsidRDefault="008020D1" w:rsidP="008020D1">
            <w:pPr>
              <w:pStyle w:val="Contact"/>
            </w:pPr>
          </w:p>
        </w:tc>
      </w:tr>
      <w:tr w:rsidR="008020D1" w:rsidRPr="00997E86" w:rsidTr="00D35953">
        <w:trPr>
          <w:gridAfter w:val="1"/>
          <w:wAfter w:w="3870" w:type="dxa"/>
          <w:trHeight w:val="439"/>
        </w:trPr>
        <w:tc>
          <w:tcPr>
            <w:tcW w:w="6930" w:type="dxa"/>
            <w:gridSpan w:val="3"/>
          </w:tcPr>
          <w:p w:rsidR="008020D1" w:rsidRPr="009C3D9E" w:rsidRDefault="008020D1" w:rsidP="00D35953">
            <w:pPr>
              <w:pStyle w:val="Contact"/>
            </w:pPr>
          </w:p>
        </w:tc>
      </w:tr>
      <w:tr w:rsidR="006B58D2" w:rsidRPr="00997E86" w:rsidTr="00590B34">
        <w:trPr>
          <w:trHeight w:val="780"/>
        </w:trPr>
        <w:tc>
          <w:tcPr>
            <w:tcW w:w="10800" w:type="dxa"/>
            <w:gridSpan w:val="4"/>
            <w:vAlign w:val="center"/>
          </w:tcPr>
          <w:p w:rsidR="006B58D2" w:rsidRDefault="006B58D2" w:rsidP="00AB719B"/>
          <w:p w:rsidR="008020D1" w:rsidRDefault="008020D1" w:rsidP="00AB719B"/>
          <w:p w:rsidR="008020D1" w:rsidRDefault="008020D1" w:rsidP="008020D1">
            <w:pPr>
              <w:pStyle w:val="Heading1"/>
            </w:pPr>
            <w:r>
              <w:t>profile:</w:t>
            </w:r>
          </w:p>
          <w:p w:rsidR="008020D1" w:rsidRPr="00457238" w:rsidRDefault="008020D1" w:rsidP="0045723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Aspiring undergraduate software engineer with strong foundation in computer science principles and hands on experience in coding and software development. Proficient in </w:t>
            </w:r>
            <w:r w:rsidR="00457238">
              <w:rPr>
                <w:sz w:val="24"/>
                <w:szCs w:val="20"/>
              </w:rPr>
              <w:t>multiple languages and documentation of software with excellent time management skills. Including the interest to seek knowledge and gain experience in this field.</w:t>
            </w:r>
          </w:p>
        </w:tc>
      </w:tr>
      <w:tr w:rsidR="004F4796" w:rsidRPr="00997E86" w:rsidTr="00B20DFA">
        <w:tc>
          <w:tcPr>
            <w:tcW w:w="10800" w:type="dxa"/>
            <w:gridSpan w:val="4"/>
          </w:tcPr>
          <w:p w:rsidR="008020D1" w:rsidRDefault="008020D1" w:rsidP="008020D1">
            <w:pPr>
              <w:pStyle w:val="Heading1"/>
            </w:pPr>
          </w:p>
          <w:sdt>
            <w:sdtPr>
              <w:alias w:val="Education:"/>
              <w:tag w:val="Education:"/>
              <w:id w:val="-1908763273"/>
              <w:placeholder>
                <w:docPart w:val="475C0E8C58F34AEB84A3197E9F3F3405"/>
              </w:placeholder>
              <w:temporary/>
              <w:showingPlcHdr/>
              <w15:appearance w15:val="hidden"/>
            </w:sdtPr>
            <w:sdtContent>
              <w:p w:rsidR="008020D1" w:rsidRPr="00CF1A49" w:rsidRDefault="008020D1" w:rsidP="008020D1">
                <w:pPr>
                  <w:pStyle w:val="Heading1"/>
                </w:pPr>
                <w:r w:rsidRPr="00CF1A49">
                  <w:t>Education</w:t>
                </w:r>
              </w:p>
            </w:sdtContent>
          </w:sdt>
          <w:tbl>
            <w:tblPr>
              <w:tblStyle w:val="TableGrid"/>
              <w:tblW w:w="4975" w:type="pct"/>
              <w:tblInd w:w="72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10723"/>
            </w:tblGrid>
            <w:tr w:rsidR="008020D1" w:rsidRPr="00CF1A49" w:rsidTr="002F5238">
              <w:tc>
                <w:tcPr>
                  <w:tcW w:w="9355" w:type="dxa"/>
                </w:tcPr>
                <w:p w:rsidR="008020D1" w:rsidRPr="00CF1A49" w:rsidRDefault="00457238" w:rsidP="008020D1">
                  <w:pPr>
                    <w:pStyle w:val="Heading3"/>
                    <w:outlineLvl w:val="2"/>
                  </w:pPr>
                  <w:r>
                    <w:t>Bachelor in Software Engineering (2021- ongoing)</w:t>
                  </w:r>
                </w:p>
                <w:p w:rsidR="008020D1" w:rsidRPr="00CF1A49" w:rsidRDefault="00457238" w:rsidP="008020D1">
                  <w:pPr>
                    <w:pStyle w:val="Heading2"/>
                    <w:outlineLvl w:val="1"/>
                  </w:pPr>
                  <w:r>
                    <w:t xml:space="preserve">Gujrat institute of management sciences (ARID) </w:t>
                  </w:r>
                </w:p>
                <w:p w:rsidR="008020D1" w:rsidRPr="00CF1A49" w:rsidRDefault="00457238" w:rsidP="00457238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CGPA:  3.6</w:t>
                  </w:r>
                </w:p>
              </w:tc>
            </w:tr>
            <w:tr w:rsidR="008020D1" w:rsidRPr="00CF1A49" w:rsidTr="002F5238">
              <w:tc>
                <w:tcPr>
                  <w:tcW w:w="9355" w:type="dxa"/>
                  <w:tcMar>
                    <w:top w:w="216" w:type="dxa"/>
                  </w:tcMar>
                </w:tcPr>
                <w:p w:rsidR="008020D1" w:rsidRPr="00CF1A49" w:rsidRDefault="00457238" w:rsidP="008020D1">
                  <w:pPr>
                    <w:pStyle w:val="Heading3"/>
                    <w:outlineLvl w:val="2"/>
                  </w:pPr>
                  <w:r>
                    <w:t>Intermediate (2019-2021)</w:t>
                  </w:r>
                </w:p>
                <w:p w:rsidR="008020D1" w:rsidRDefault="00457238" w:rsidP="008020D1">
                  <w:pPr>
                    <w:pStyle w:val="Heading2"/>
                    <w:outlineLvl w:val="1"/>
                  </w:pPr>
                  <w:r>
                    <w:t xml:space="preserve">Punjab College </w:t>
                  </w:r>
                </w:p>
                <w:p w:rsidR="00457238" w:rsidRDefault="00457238" w:rsidP="00457238"/>
                <w:p w:rsidR="00457238" w:rsidRDefault="00457238" w:rsidP="00457238">
                  <w:r>
                    <w:t>Matriculation level</w:t>
                  </w:r>
                </w:p>
                <w:p w:rsidR="00457238" w:rsidRDefault="00457238" w:rsidP="00457238">
                  <w:r>
                    <w:t>Dar-e- Arqam Schools</w:t>
                  </w:r>
                </w:p>
                <w:p w:rsidR="00457238" w:rsidRDefault="00457238" w:rsidP="00457238"/>
                <w:p w:rsidR="00457238" w:rsidRDefault="00457238" w:rsidP="00457238"/>
                <w:p w:rsidR="00457238" w:rsidRPr="00457238" w:rsidRDefault="00457238" w:rsidP="00457238">
                  <w:pPr>
                    <w:pStyle w:val="Heading1"/>
                  </w:pPr>
                </w:p>
                <w:p w:rsidR="00457238" w:rsidRDefault="00457238" w:rsidP="00457238"/>
                <w:p w:rsidR="00457238" w:rsidRPr="00457238" w:rsidRDefault="00457238" w:rsidP="00457238"/>
                <w:p w:rsidR="008020D1" w:rsidRDefault="008020D1" w:rsidP="00457238"/>
              </w:tc>
            </w:tr>
          </w:tbl>
          <w:p w:rsidR="004F4796" w:rsidRPr="006C2DFF" w:rsidRDefault="004F4796" w:rsidP="00457238">
            <w:pPr>
              <w:pStyle w:val="Heading2"/>
            </w:pPr>
          </w:p>
        </w:tc>
      </w:tr>
    </w:tbl>
    <w:p w:rsidR="005A20B8" w:rsidRDefault="005A20B8"/>
    <w:p w:rsidR="00457238" w:rsidRDefault="00457238"/>
    <w:p w:rsidR="00457238" w:rsidRPr="00CF1A49" w:rsidRDefault="00457238" w:rsidP="00457238">
      <w:pPr>
        <w:pStyle w:val="Heading1"/>
      </w:pPr>
      <w:r>
        <w:lastRenderedPageBreak/>
        <w:t>experience</w:t>
      </w:r>
    </w:p>
    <w:p w:rsidR="00457238" w:rsidRDefault="00457238" w:rsidP="00457238">
      <w:r>
        <w:t>Software Engineering projects</w:t>
      </w:r>
    </w:p>
    <w:p w:rsidR="00457238" w:rsidRDefault="00457238" w:rsidP="00457238">
      <w:pPr>
        <w:pStyle w:val="ListParagraph"/>
        <w:numPr>
          <w:ilvl w:val="0"/>
          <w:numId w:val="10"/>
        </w:numPr>
      </w:pPr>
      <w:r>
        <w:t xml:space="preserve">Developed a Clinic management system in C#. </w:t>
      </w:r>
    </w:p>
    <w:p w:rsidR="00457238" w:rsidRDefault="00457238" w:rsidP="00457238">
      <w:pPr>
        <w:pStyle w:val="ListParagraph"/>
        <w:numPr>
          <w:ilvl w:val="0"/>
          <w:numId w:val="10"/>
        </w:numPr>
      </w:pPr>
      <w:r>
        <w:t>Developed  database for Hospital Management system</w:t>
      </w:r>
    </w:p>
    <w:p w:rsidR="00457238" w:rsidRDefault="00457238" w:rsidP="00457238">
      <w:pPr>
        <w:pStyle w:val="ListParagraph"/>
        <w:numPr>
          <w:ilvl w:val="0"/>
          <w:numId w:val="10"/>
        </w:numPr>
      </w:pPr>
      <w:r>
        <w:t>Developed a website of Hotel using html and css</w:t>
      </w:r>
    </w:p>
    <w:p w:rsidR="00457238" w:rsidRDefault="00457238" w:rsidP="00457238">
      <w:pPr>
        <w:pStyle w:val="ListParagraph"/>
        <w:numPr>
          <w:ilvl w:val="0"/>
          <w:numId w:val="10"/>
        </w:numPr>
      </w:pPr>
      <w:r>
        <w:t>Developed a website of Online voting system using angular and bootstrap</w:t>
      </w:r>
    </w:p>
    <w:p w:rsidR="00457238" w:rsidRDefault="00457238" w:rsidP="00457238">
      <w:pPr>
        <w:pStyle w:val="ListParagraph"/>
        <w:numPr>
          <w:ilvl w:val="0"/>
          <w:numId w:val="10"/>
        </w:numPr>
      </w:pPr>
      <w:r>
        <w:t>Has done multiple documentations e.g. SRS, requirement gathering etc.</w:t>
      </w:r>
    </w:p>
    <w:p w:rsidR="001A2C94" w:rsidRDefault="001A2C94" w:rsidP="001A2C94">
      <w:pPr>
        <w:pStyle w:val="ListParagraph"/>
      </w:pPr>
    </w:p>
    <w:p w:rsidR="001A2C94" w:rsidRDefault="001A2C94" w:rsidP="001A2C94">
      <w:pPr>
        <w:pStyle w:val="ListParagraph"/>
      </w:pPr>
    </w:p>
    <w:p w:rsidR="001A2C94" w:rsidRDefault="001A2C94" w:rsidP="001A2C94">
      <w:pPr>
        <w:pStyle w:val="Heading1"/>
      </w:pPr>
      <w:r>
        <w:t>Skills</w:t>
      </w:r>
    </w:p>
    <w:p w:rsidR="001A2C94" w:rsidRDefault="001A2C94" w:rsidP="001A2C94">
      <w:pPr>
        <w:pStyle w:val="ListParagraph"/>
        <w:numPr>
          <w:ilvl w:val="0"/>
          <w:numId w:val="11"/>
        </w:numPr>
      </w:pPr>
      <w:r>
        <w:t>Strong time management skills</w:t>
      </w:r>
    </w:p>
    <w:p w:rsidR="001A2C94" w:rsidRDefault="001A2C94" w:rsidP="001A2C94">
      <w:pPr>
        <w:pStyle w:val="ListParagraph"/>
        <w:numPr>
          <w:ilvl w:val="0"/>
          <w:numId w:val="11"/>
        </w:numPr>
      </w:pPr>
      <w:r>
        <w:t>Good leadership skills</w:t>
      </w:r>
    </w:p>
    <w:p w:rsidR="001A2C94" w:rsidRDefault="001A2C94" w:rsidP="001A2C94">
      <w:pPr>
        <w:pStyle w:val="ListParagraph"/>
        <w:numPr>
          <w:ilvl w:val="0"/>
          <w:numId w:val="11"/>
        </w:numPr>
      </w:pPr>
      <w:r>
        <w:t>Documentation skills</w:t>
      </w:r>
    </w:p>
    <w:p w:rsidR="001A2C94" w:rsidRDefault="001A2C94" w:rsidP="001A2C94">
      <w:pPr>
        <w:pStyle w:val="ListParagraph"/>
      </w:pPr>
    </w:p>
    <w:p w:rsidR="001A2C94" w:rsidRDefault="001A2C94" w:rsidP="001A2C94">
      <w:pPr>
        <w:pStyle w:val="Heading1"/>
      </w:pPr>
      <w:r>
        <w:t>Languages</w:t>
      </w:r>
    </w:p>
    <w:p w:rsidR="001A2C94" w:rsidRDefault="001A2C94" w:rsidP="001A2C94">
      <w:pPr>
        <w:pStyle w:val="ListParagraph"/>
        <w:numPr>
          <w:ilvl w:val="0"/>
          <w:numId w:val="12"/>
        </w:numPr>
      </w:pPr>
      <w:r>
        <w:t>C#</w:t>
      </w:r>
    </w:p>
    <w:p w:rsidR="001A2C94" w:rsidRDefault="001A2C94" w:rsidP="001A2C94">
      <w:pPr>
        <w:pStyle w:val="ListParagraph"/>
        <w:numPr>
          <w:ilvl w:val="0"/>
          <w:numId w:val="12"/>
        </w:numPr>
      </w:pPr>
      <w:r>
        <w:t>C++</w:t>
      </w:r>
    </w:p>
    <w:p w:rsidR="001A2C94" w:rsidRDefault="001A2C94" w:rsidP="001A2C94">
      <w:pPr>
        <w:pStyle w:val="ListParagraph"/>
        <w:numPr>
          <w:ilvl w:val="0"/>
          <w:numId w:val="12"/>
        </w:numPr>
      </w:pPr>
      <w:r>
        <w:t>Database using sql</w:t>
      </w:r>
    </w:p>
    <w:p w:rsidR="001A2C94" w:rsidRDefault="001A2C94" w:rsidP="001A2C94">
      <w:pPr>
        <w:pStyle w:val="ListParagraph"/>
        <w:numPr>
          <w:ilvl w:val="0"/>
          <w:numId w:val="12"/>
        </w:numPr>
      </w:pPr>
      <w:r>
        <w:t>HTML</w:t>
      </w:r>
    </w:p>
    <w:p w:rsidR="001A2C94" w:rsidRDefault="001A2C94" w:rsidP="001A2C94">
      <w:pPr>
        <w:pStyle w:val="ListParagraph"/>
        <w:numPr>
          <w:ilvl w:val="0"/>
          <w:numId w:val="12"/>
        </w:numPr>
      </w:pPr>
      <w:r>
        <w:t>CSS</w:t>
      </w:r>
    </w:p>
    <w:p w:rsidR="001A2C94" w:rsidRDefault="001A2C94" w:rsidP="001A2C94">
      <w:pPr>
        <w:pStyle w:val="ListParagraph"/>
        <w:numPr>
          <w:ilvl w:val="0"/>
          <w:numId w:val="12"/>
        </w:numPr>
      </w:pPr>
      <w:r>
        <w:t>Javascript</w:t>
      </w:r>
    </w:p>
    <w:p w:rsidR="001A2C94" w:rsidRDefault="001A2C94" w:rsidP="001A2C94">
      <w:pPr>
        <w:pStyle w:val="ListParagraph"/>
        <w:numPr>
          <w:ilvl w:val="0"/>
          <w:numId w:val="12"/>
        </w:numPr>
      </w:pPr>
      <w:r>
        <w:t>XML</w:t>
      </w:r>
    </w:p>
    <w:p w:rsidR="001A2C94" w:rsidRDefault="001A2C94" w:rsidP="001A2C94">
      <w:pPr>
        <w:pStyle w:val="ListParagraph"/>
        <w:numPr>
          <w:ilvl w:val="0"/>
          <w:numId w:val="12"/>
        </w:numPr>
      </w:pPr>
      <w:r>
        <w:t>Bootstrap</w:t>
      </w:r>
    </w:p>
    <w:p w:rsidR="001A2C94" w:rsidRDefault="001A2C94" w:rsidP="001A2C94">
      <w:pPr>
        <w:pStyle w:val="ListParagraph"/>
        <w:numPr>
          <w:ilvl w:val="0"/>
          <w:numId w:val="12"/>
        </w:numPr>
      </w:pPr>
      <w:r>
        <w:t>Angular</w:t>
      </w:r>
    </w:p>
    <w:p w:rsidR="001A2C94" w:rsidRPr="001A2C94" w:rsidRDefault="001A2C94" w:rsidP="001A2C94">
      <w:pPr>
        <w:pStyle w:val="ListParagraph"/>
        <w:numPr>
          <w:ilvl w:val="0"/>
          <w:numId w:val="12"/>
        </w:numPr>
      </w:pPr>
      <w:r>
        <w:t>Networking</w:t>
      </w:r>
      <w:bookmarkStart w:id="0" w:name="_GoBack"/>
      <w:bookmarkEnd w:id="0"/>
    </w:p>
    <w:p w:rsidR="001A2C94" w:rsidRPr="001A2C94" w:rsidRDefault="001A2C94" w:rsidP="001A2C94">
      <w:pPr>
        <w:pStyle w:val="ListParagraph"/>
      </w:pPr>
    </w:p>
    <w:p w:rsidR="001A2C94" w:rsidRDefault="001A2C94" w:rsidP="001A2C94">
      <w:pPr>
        <w:pStyle w:val="ListParagraph"/>
      </w:pPr>
    </w:p>
    <w:sectPr w:rsidR="001A2C94" w:rsidSect="00C777FF"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4EE" w:rsidRDefault="009004EE" w:rsidP="00B21D64">
      <w:pPr>
        <w:spacing w:after="0" w:line="240" w:lineRule="auto"/>
      </w:pPr>
      <w:r>
        <w:separator/>
      </w:r>
    </w:p>
  </w:endnote>
  <w:endnote w:type="continuationSeparator" w:id="0">
    <w:p w:rsidR="009004EE" w:rsidRDefault="009004EE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4EE" w:rsidRDefault="009004EE" w:rsidP="00B21D64">
      <w:pPr>
        <w:spacing w:after="0" w:line="240" w:lineRule="auto"/>
      </w:pPr>
      <w:r>
        <w:separator/>
      </w:r>
    </w:p>
  </w:footnote>
  <w:footnote w:type="continuationSeparator" w:id="0">
    <w:p w:rsidR="009004EE" w:rsidRDefault="009004EE" w:rsidP="00B21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1963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03D43"/>
    <w:multiLevelType w:val="hybridMultilevel"/>
    <w:tmpl w:val="0424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7377AC5"/>
    <w:multiLevelType w:val="hybridMultilevel"/>
    <w:tmpl w:val="3270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73C10"/>
    <w:multiLevelType w:val="hybridMultilevel"/>
    <w:tmpl w:val="7BEA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3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D1"/>
    <w:rsid w:val="000161E1"/>
    <w:rsid w:val="00021303"/>
    <w:rsid w:val="000815F4"/>
    <w:rsid w:val="000C115E"/>
    <w:rsid w:val="000D1308"/>
    <w:rsid w:val="000D212B"/>
    <w:rsid w:val="00107E81"/>
    <w:rsid w:val="00117AE5"/>
    <w:rsid w:val="00144072"/>
    <w:rsid w:val="00195AB3"/>
    <w:rsid w:val="001A2C94"/>
    <w:rsid w:val="001C6469"/>
    <w:rsid w:val="0021475C"/>
    <w:rsid w:val="002A6C6F"/>
    <w:rsid w:val="0036228A"/>
    <w:rsid w:val="003C0BB5"/>
    <w:rsid w:val="004067B9"/>
    <w:rsid w:val="004103C0"/>
    <w:rsid w:val="004447E8"/>
    <w:rsid w:val="00452292"/>
    <w:rsid w:val="00457238"/>
    <w:rsid w:val="004865C2"/>
    <w:rsid w:val="004A2147"/>
    <w:rsid w:val="004B4147"/>
    <w:rsid w:val="004F4796"/>
    <w:rsid w:val="00552F9B"/>
    <w:rsid w:val="005636A7"/>
    <w:rsid w:val="00590B34"/>
    <w:rsid w:val="005A20B8"/>
    <w:rsid w:val="005B7DB3"/>
    <w:rsid w:val="005D169F"/>
    <w:rsid w:val="005D6BB4"/>
    <w:rsid w:val="0061400D"/>
    <w:rsid w:val="00621B5C"/>
    <w:rsid w:val="006B05E2"/>
    <w:rsid w:val="006B58D2"/>
    <w:rsid w:val="006C2DFF"/>
    <w:rsid w:val="006F0F5C"/>
    <w:rsid w:val="007571B5"/>
    <w:rsid w:val="007772B1"/>
    <w:rsid w:val="007D0492"/>
    <w:rsid w:val="008020D1"/>
    <w:rsid w:val="008424CE"/>
    <w:rsid w:val="0084786E"/>
    <w:rsid w:val="00890F1A"/>
    <w:rsid w:val="00896BAC"/>
    <w:rsid w:val="008E2197"/>
    <w:rsid w:val="009004EE"/>
    <w:rsid w:val="0096497B"/>
    <w:rsid w:val="00997E86"/>
    <w:rsid w:val="009A04CA"/>
    <w:rsid w:val="009B04C4"/>
    <w:rsid w:val="009B7D45"/>
    <w:rsid w:val="009C3D9E"/>
    <w:rsid w:val="009C7FDE"/>
    <w:rsid w:val="009F0BA0"/>
    <w:rsid w:val="00A21AF8"/>
    <w:rsid w:val="00A6425D"/>
    <w:rsid w:val="00A96376"/>
    <w:rsid w:val="00AB719B"/>
    <w:rsid w:val="00AF0D13"/>
    <w:rsid w:val="00AF2C9A"/>
    <w:rsid w:val="00B03ED5"/>
    <w:rsid w:val="00B21D64"/>
    <w:rsid w:val="00B42CEE"/>
    <w:rsid w:val="00B73E22"/>
    <w:rsid w:val="00B879C0"/>
    <w:rsid w:val="00BB7CE4"/>
    <w:rsid w:val="00BC33C3"/>
    <w:rsid w:val="00BF0DAF"/>
    <w:rsid w:val="00BF1190"/>
    <w:rsid w:val="00C05345"/>
    <w:rsid w:val="00C344AA"/>
    <w:rsid w:val="00C37B1A"/>
    <w:rsid w:val="00C777FF"/>
    <w:rsid w:val="00CD2FD2"/>
    <w:rsid w:val="00D12DFD"/>
    <w:rsid w:val="00D25AF9"/>
    <w:rsid w:val="00D35953"/>
    <w:rsid w:val="00D62B7E"/>
    <w:rsid w:val="00DC3282"/>
    <w:rsid w:val="00E22248"/>
    <w:rsid w:val="00E37723"/>
    <w:rsid w:val="00EF23BC"/>
    <w:rsid w:val="00FA1DB7"/>
    <w:rsid w:val="00F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8D6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10" w:qFormat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CEE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84786E"/>
    <w:pPr>
      <w:spacing w:before="120"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84786E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9C3D9E"/>
    <w:pPr>
      <w:spacing w:before="40" w:after="40" w:line="240" w:lineRule="auto"/>
    </w:pPr>
    <w:rPr>
      <w:rFonts w:ascii="Arial" w:hAnsi="Arial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9C3D9E"/>
    <w:rPr>
      <w:rFonts w:ascii="Arial" w:hAnsi="Arial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customStyle="1" w:styleId="GraphicAnchor">
    <w:name w:val="Graphic Anchor"/>
    <w:basedOn w:val="Normal"/>
    <w:qFormat/>
    <w:rsid w:val="000815F4"/>
    <w:pPr>
      <w:spacing w:after="0" w:line="240" w:lineRule="auto"/>
    </w:pPr>
    <w:rPr>
      <w:sz w:val="2"/>
    </w:rPr>
  </w:style>
  <w:style w:type="character" w:styleId="SubtleReference">
    <w:name w:val="Subtle Reference"/>
    <w:basedOn w:val="DefaultParagraphFont"/>
    <w:uiPriority w:val="10"/>
    <w:qFormat/>
    <w:rsid w:val="008020D1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initials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02A43C897B4B5898A9D3D79EBA1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34545-8378-4C87-ACC0-E3D386858781}"/>
      </w:docPartPr>
      <w:docPartBody>
        <w:p w:rsidR="00000000" w:rsidRDefault="006D3E62">
          <w:pPr>
            <w:pStyle w:val="3202A43C897B4B5898A9D3D79EBA1301"/>
          </w:pPr>
          <w:r w:rsidRPr="009C3D9E">
            <w:t>Phone</w:t>
          </w:r>
        </w:p>
      </w:docPartBody>
    </w:docPart>
    <w:docPart>
      <w:docPartPr>
        <w:name w:val="611A41F358C44A7C8FEC1FED728D3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94C9A-377F-4901-90DE-84401E96484E}"/>
      </w:docPartPr>
      <w:docPartBody>
        <w:p w:rsidR="00000000" w:rsidRDefault="006D3E62">
          <w:pPr>
            <w:pStyle w:val="611A41F358C44A7C8FEC1FED728D3207"/>
          </w:pPr>
          <w:r w:rsidRPr="009C3D9E">
            <w:t>Email</w:t>
          </w:r>
        </w:p>
      </w:docPartBody>
    </w:docPart>
    <w:docPart>
      <w:docPartPr>
        <w:name w:val="5A49050906ED47FFBC049AECAE77D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3B89E-8DC7-41D0-9E31-06DA49BAAA81}"/>
      </w:docPartPr>
      <w:docPartBody>
        <w:p w:rsidR="00000000" w:rsidRDefault="006D3E62">
          <w:pPr>
            <w:pStyle w:val="5A49050906ED47FFBC049AECAE77D83C"/>
          </w:pPr>
          <w:r w:rsidRPr="009C3D9E">
            <w:t>City / State / Country</w:t>
          </w:r>
        </w:p>
      </w:docPartBody>
    </w:docPart>
    <w:docPart>
      <w:docPartPr>
        <w:name w:val="2099F70B323249C588D37B53BC430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6A7CF-DCB0-426D-BECB-F5B005A88A49}"/>
      </w:docPartPr>
      <w:docPartBody>
        <w:p w:rsidR="00000000" w:rsidRDefault="006D3E62">
          <w:pPr>
            <w:pStyle w:val="2099F70B323249C588D37B53BC43038B"/>
          </w:pPr>
          <w:r w:rsidRPr="00BF1190">
            <w:t>K</w:t>
          </w:r>
        </w:p>
      </w:docPartBody>
    </w:docPart>
    <w:docPart>
      <w:docPartPr>
        <w:name w:val="475C0E8C58F34AEB84A3197E9F3F3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8AD41-95A4-45A6-9ACD-8CB647A8B184}"/>
      </w:docPartPr>
      <w:docPartBody>
        <w:p w:rsidR="00000000" w:rsidRDefault="0094763A" w:rsidP="0094763A">
          <w:pPr>
            <w:pStyle w:val="475C0E8C58F34AEB84A3197E9F3F3405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63A"/>
    <w:rsid w:val="006D3E62"/>
    <w:rsid w:val="0094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4E4BFBA47644B18BB58491E49C9D5E">
    <w:name w:val="C24E4BFBA47644B18BB58491E49C9D5E"/>
  </w:style>
  <w:style w:type="paragraph" w:customStyle="1" w:styleId="6D82C4E59ADE464BBC99C3786C3875B2">
    <w:name w:val="6D82C4E59ADE464BBC99C3786C3875B2"/>
  </w:style>
  <w:style w:type="paragraph" w:customStyle="1" w:styleId="Jobtitle">
    <w:name w:val="Job title"/>
    <w:basedOn w:val="Normal"/>
    <w:link w:val="JobtitleChar"/>
    <w:uiPriority w:val="13"/>
    <w:qFormat/>
    <w:pPr>
      <w:spacing w:before="120" w:after="0" w:line="240" w:lineRule="auto"/>
    </w:pPr>
    <w:rPr>
      <w:rFonts w:eastAsiaTheme="minorHAnsi"/>
      <w:color w:val="FFFFFF" w:themeColor="background1"/>
      <w:spacing w:val="120"/>
      <w:sz w:val="21"/>
      <w:szCs w:val="18"/>
    </w:rPr>
  </w:style>
  <w:style w:type="character" w:customStyle="1" w:styleId="JobtitleChar">
    <w:name w:val="Job title Char"/>
    <w:basedOn w:val="DefaultParagraphFont"/>
    <w:link w:val="Jobtitle"/>
    <w:uiPriority w:val="13"/>
    <w:rPr>
      <w:rFonts w:eastAsiaTheme="minorHAnsi"/>
      <w:color w:val="FFFFFF" w:themeColor="background1"/>
      <w:spacing w:val="120"/>
      <w:sz w:val="21"/>
      <w:szCs w:val="18"/>
    </w:rPr>
  </w:style>
  <w:style w:type="paragraph" w:customStyle="1" w:styleId="C671EABC1B444099A997846101FA0898">
    <w:name w:val="C671EABC1B444099A997846101FA0898"/>
  </w:style>
  <w:style w:type="paragraph" w:customStyle="1" w:styleId="3202A43C897B4B5898A9D3D79EBA1301">
    <w:name w:val="3202A43C897B4B5898A9D3D79EBA1301"/>
  </w:style>
  <w:style w:type="paragraph" w:customStyle="1" w:styleId="AD6B7D8AF7AC4B14A508912A4FA69402">
    <w:name w:val="AD6B7D8AF7AC4B14A508912A4FA69402"/>
  </w:style>
  <w:style w:type="paragraph" w:customStyle="1" w:styleId="611A41F358C44A7C8FEC1FED728D3207">
    <w:name w:val="611A41F358C44A7C8FEC1FED728D3207"/>
  </w:style>
  <w:style w:type="paragraph" w:customStyle="1" w:styleId="C17F50A911214D46B51BA7D82844EC09">
    <w:name w:val="C17F50A911214D46B51BA7D82844EC09"/>
  </w:style>
  <w:style w:type="paragraph" w:customStyle="1" w:styleId="5A49050906ED47FFBC049AECAE77D83C">
    <w:name w:val="5A49050906ED47FFBC049AECAE77D83C"/>
  </w:style>
  <w:style w:type="paragraph" w:customStyle="1" w:styleId="669084C75D614716A01B58726F9F9B66">
    <w:name w:val="669084C75D614716A01B58726F9F9B66"/>
  </w:style>
  <w:style w:type="paragraph" w:customStyle="1" w:styleId="B2BFCD6645F446F4AEA866392DC73AD3">
    <w:name w:val="B2BFCD6645F446F4AEA866392DC73AD3"/>
  </w:style>
  <w:style w:type="paragraph" w:customStyle="1" w:styleId="718C6251A964427A9E17F3A78BFBFD7B">
    <w:name w:val="718C6251A964427A9E17F3A78BFBFD7B"/>
  </w:style>
  <w:style w:type="paragraph" w:customStyle="1" w:styleId="8FF3BD19369041E283D50E9282085046">
    <w:name w:val="8FF3BD19369041E283D50E9282085046"/>
  </w:style>
  <w:style w:type="paragraph" w:customStyle="1" w:styleId="685B241DDAAC429593D74C58A1955B5D">
    <w:name w:val="685B241DDAAC429593D74C58A1955B5D"/>
  </w:style>
  <w:style w:type="paragraph" w:customStyle="1" w:styleId="443FB3CD97FC462D9CE0051F744B24CE">
    <w:name w:val="443FB3CD97FC462D9CE0051F744B24CE"/>
  </w:style>
  <w:style w:type="paragraph" w:customStyle="1" w:styleId="E1A6FEAAFC4B4D2F8AA1E731C851CD24">
    <w:name w:val="E1A6FEAAFC4B4D2F8AA1E731C851CD24"/>
  </w:style>
  <w:style w:type="paragraph" w:customStyle="1" w:styleId="BEFD6B6BCA9E45588A2F51FF5D9E6800">
    <w:name w:val="BEFD6B6BCA9E45588A2F51FF5D9E6800"/>
  </w:style>
  <w:style w:type="paragraph" w:customStyle="1" w:styleId="663622CCF442449A8F6198B81EEB5474">
    <w:name w:val="663622CCF442449A8F6198B81EEB5474"/>
  </w:style>
  <w:style w:type="paragraph" w:customStyle="1" w:styleId="BC950C3F242D4AA0B0488EB0E282E122">
    <w:name w:val="BC950C3F242D4AA0B0488EB0E282E122"/>
  </w:style>
  <w:style w:type="paragraph" w:customStyle="1" w:styleId="767BE30DFDE345B6BBCCC40168485224">
    <w:name w:val="767BE30DFDE345B6BBCCC40168485224"/>
  </w:style>
  <w:style w:type="paragraph" w:customStyle="1" w:styleId="E5B94B9F50484581AEF61925A770BE11">
    <w:name w:val="E5B94B9F50484581AEF61925A770BE11"/>
  </w:style>
  <w:style w:type="paragraph" w:customStyle="1" w:styleId="8B6163F7441F4EAF88EDBF05427155BC">
    <w:name w:val="8B6163F7441F4EAF88EDBF05427155BC"/>
  </w:style>
  <w:style w:type="paragraph" w:customStyle="1" w:styleId="17F8F3D83222494B849A00F995674AC0">
    <w:name w:val="17F8F3D83222494B849A00F995674AC0"/>
  </w:style>
  <w:style w:type="paragraph" w:customStyle="1" w:styleId="2C4D1FFB70004C278C3FD6ADB87D139D">
    <w:name w:val="2C4D1FFB70004C278C3FD6ADB87D139D"/>
  </w:style>
  <w:style w:type="paragraph" w:customStyle="1" w:styleId="15C27821F54F4FACA099CD683FD69C5E">
    <w:name w:val="15C27821F54F4FACA099CD683FD69C5E"/>
  </w:style>
  <w:style w:type="paragraph" w:customStyle="1" w:styleId="59F72349CB37456EA2B7E8E48E8EB038">
    <w:name w:val="59F72349CB37456EA2B7E8E48E8EB038"/>
  </w:style>
  <w:style w:type="paragraph" w:customStyle="1" w:styleId="6C3544C54D1946C6A8B47A178DB814DE">
    <w:name w:val="6C3544C54D1946C6A8B47A178DB814DE"/>
  </w:style>
  <w:style w:type="paragraph" w:customStyle="1" w:styleId="EE57C1D43C684726B2F167BA79C3F5ED">
    <w:name w:val="EE57C1D43C684726B2F167BA79C3F5ED"/>
  </w:style>
  <w:style w:type="paragraph" w:customStyle="1" w:styleId="8742711F79F1415EB2884A99DB0D61F4">
    <w:name w:val="8742711F79F1415EB2884A99DB0D61F4"/>
  </w:style>
  <w:style w:type="paragraph" w:customStyle="1" w:styleId="2099F70B323249C588D37B53BC43038B">
    <w:name w:val="2099F70B323249C588D37B53BC43038B"/>
  </w:style>
  <w:style w:type="paragraph" w:customStyle="1" w:styleId="61A2E103745342FC8256F716D4C5F91C">
    <w:name w:val="61A2E103745342FC8256F716D4C5F91C"/>
    <w:rsid w:val="0094763A"/>
  </w:style>
  <w:style w:type="paragraph" w:customStyle="1" w:styleId="475C0E8C58F34AEB84A3197E9F3F3405">
    <w:name w:val="475C0E8C58F34AEB84A3197E9F3F3405"/>
    <w:rsid w:val="0094763A"/>
  </w:style>
  <w:style w:type="paragraph" w:customStyle="1" w:styleId="161F3EE5E88142A8B10763DA6ED94578">
    <w:name w:val="161F3EE5E88142A8B10763DA6ED94578"/>
    <w:rsid w:val="0094763A"/>
  </w:style>
  <w:style w:type="paragraph" w:customStyle="1" w:styleId="C82F40F56CF1498884286E58E3F4EC8C">
    <w:name w:val="C82F40F56CF1498884286E58E3F4EC8C"/>
    <w:rsid w:val="0094763A"/>
  </w:style>
  <w:style w:type="paragraph" w:customStyle="1" w:styleId="FD0FCBB25E054B43A40CF1F76B6E463B">
    <w:name w:val="FD0FCBB25E054B43A40CF1F76B6E463B"/>
    <w:rsid w:val="0094763A"/>
  </w:style>
  <w:style w:type="character" w:styleId="SubtleReference">
    <w:name w:val="Subtle Reference"/>
    <w:basedOn w:val="DefaultParagraphFont"/>
    <w:uiPriority w:val="10"/>
    <w:qFormat/>
    <w:rsid w:val="0094763A"/>
    <w:rPr>
      <w:b/>
      <w:caps w:val="0"/>
      <w:smallCaps/>
      <w:color w:val="595959" w:themeColor="text1" w:themeTint="A6"/>
    </w:rPr>
  </w:style>
  <w:style w:type="paragraph" w:customStyle="1" w:styleId="694741B280564C8E8BD4C158FBD90880">
    <w:name w:val="694741B280564C8E8BD4C158FBD90880"/>
    <w:rsid w:val="0094763A"/>
  </w:style>
  <w:style w:type="paragraph" w:customStyle="1" w:styleId="9108A3655CB3441CB5F4839C2C12AC5D">
    <w:name w:val="9108A3655CB3441CB5F4839C2C12AC5D"/>
    <w:rsid w:val="0094763A"/>
  </w:style>
  <w:style w:type="paragraph" w:customStyle="1" w:styleId="1F652FD6769343EF8F3A9339561F3954">
    <w:name w:val="1F652FD6769343EF8F3A9339561F3954"/>
    <w:rsid w:val="0094763A"/>
  </w:style>
  <w:style w:type="paragraph" w:customStyle="1" w:styleId="6FCAE66CAA7348CF8A997CE9B44CD6B5">
    <w:name w:val="6FCAE66CAA7348CF8A997CE9B44CD6B5"/>
    <w:rsid w:val="0094763A"/>
  </w:style>
  <w:style w:type="paragraph" w:customStyle="1" w:styleId="7CEDD8BF80B1428C8F6974B56E5E79D2">
    <w:name w:val="7CEDD8BF80B1428C8F6974B56E5E79D2"/>
    <w:rsid w:val="0094763A"/>
  </w:style>
  <w:style w:type="paragraph" w:customStyle="1" w:styleId="11B3E2CF06A846AFADF9DA088B1A573B">
    <w:name w:val="11B3E2CF06A846AFADF9DA088B1A573B"/>
    <w:rsid w:val="0094763A"/>
  </w:style>
  <w:style w:type="paragraph" w:customStyle="1" w:styleId="1521705C0CD14CE69468222306FA8C02">
    <w:name w:val="1521705C0CD14CE69468222306FA8C02"/>
    <w:rsid w:val="0094763A"/>
  </w:style>
  <w:style w:type="paragraph" w:customStyle="1" w:styleId="F67242116372424897C90A7BF2DF26E4">
    <w:name w:val="F67242116372424897C90A7BF2DF26E4"/>
    <w:rsid w:val="0094763A"/>
  </w:style>
  <w:style w:type="paragraph" w:customStyle="1" w:styleId="71B922A7D6C94169B9822CFBEE28A28B">
    <w:name w:val="71B922A7D6C94169B9822CFBEE28A28B"/>
    <w:rsid w:val="0094763A"/>
  </w:style>
  <w:style w:type="paragraph" w:customStyle="1" w:styleId="490FCD8125A943069D7A742C0701A1AD">
    <w:name w:val="490FCD8125A943069D7A742C0701A1AD"/>
    <w:rsid w:val="009476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CC67BA-592F-46F3-AA4E-13CFBCF37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76BAB4-7F82-481E-B120-48023216D98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84CDA72-BE00-4897-96E4-31CDB8AB7F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cover letter</Template>
  <TotalTime>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2024-07-05T11:52:00Z</dcterms:created>
  <dcterms:modified xsi:type="dcterms:W3CDTF">2024-07-05T12:17:00Z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